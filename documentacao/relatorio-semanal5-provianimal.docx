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037A" w14:textId="11909355" w:rsidR="003D0F83" w:rsidRPr="004C0FFF" w:rsidRDefault="00000000" w:rsidP="006E030E">
      <w:pPr>
        <w:pStyle w:val="ttulo1"/>
      </w:pPr>
      <w:sdt>
        <w:sdtPr>
          <w:alias w:val="Nome da Empresa"/>
          <w:tag w:val=""/>
          <w:id w:val="1501239775"/>
          <w:placeholder>
            <w:docPart w:val="03D82B2257994BFDB954B46E650AD7F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4603EF">
            <w:t>PROVIANIMAL</w:t>
          </w:r>
        </w:sdtContent>
      </w:sdt>
      <w:r w:rsidR="004C0FFF" w:rsidRPr="004C0FFF">
        <w:br/>
      </w:r>
      <w:r w:rsidR="008235F3">
        <w:t>Grupo - 01</w:t>
      </w:r>
    </w:p>
    <w:p w14:paraId="1EF91E9C" w14:textId="22771CD1" w:rsidR="003046B7" w:rsidRDefault="00426303" w:rsidP="00D170C3">
      <w:pPr>
        <w:pStyle w:val="Subttulo"/>
      </w:pPr>
      <w:r>
        <w:t xml:space="preserve">Relatório semanal </w:t>
      </w:r>
      <w:r w:rsidR="004603EF">
        <w:t xml:space="preserve">– Projeto </w:t>
      </w:r>
      <w:proofErr w:type="spellStart"/>
      <w:r w:rsidR="00281978">
        <w:t>PedePet</w:t>
      </w:r>
      <w:proofErr w:type="spellEnd"/>
    </w:p>
    <w:p w14:paraId="02D04BCD" w14:textId="48AA30A5" w:rsidR="003046B7" w:rsidRPr="004C0FFF" w:rsidRDefault="003122EF" w:rsidP="003046B7">
      <w:pPr>
        <w:pStyle w:val="ttulo1"/>
      </w:pPr>
      <w:r>
        <w:t>Regras:</w:t>
      </w:r>
    </w:p>
    <w:p w14:paraId="0BF8B524" w14:textId="77777777" w:rsidR="003046B7" w:rsidRPr="004C0FFF" w:rsidRDefault="003046B7" w:rsidP="003046B7">
      <w:pPr>
        <w:pStyle w:val="Semespaamento"/>
        <w:rPr>
          <w:lang w:val="pt-BR"/>
        </w:rPr>
      </w:pPr>
    </w:p>
    <w:p w14:paraId="7F914350" w14:textId="792D32E3" w:rsidR="003046B7" w:rsidRDefault="00A639CB" w:rsidP="003122EF">
      <w:pPr>
        <w:pStyle w:val="PargrafodaLista"/>
        <w:numPr>
          <w:ilvl w:val="0"/>
          <w:numId w:val="4"/>
        </w:numPr>
      </w:pPr>
      <w:r>
        <w:t>Reun</w:t>
      </w:r>
      <w:r w:rsidR="000A356F">
        <w:t>ião:</w:t>
      </w:r>
    </w:p>
    <w:p w14:paraId="7925B075" w14:textId="7BC5B1A4" w:rsidR="00115554" w:rsidRDefault="000A356F" w:rsidP="000A356F">
      <w:pPr>
        <w:pStyle w:val="PargrafodaLista"/>
      </w:pPr>
      <w:r>
        <w:t>Caso a pessoa atrase na reunião ela não poderá opinar sobre os assuntos decididos anteriormente</w:t>
      </w:r>
      <w:r w:rsidR="00115554">
        <w:t xml:space="preserve">, tolerância de </w:t>
      </w:r>
      <w:r w:rsidR="00CE2E39">
        <w:t>15</w:t>
      </w:r>
      <w:r w:rsidR="0017052D">
        <w:t xml:space="preserve"> </w:t>
      </w:r>
      <w:r w:rsidR="005458A3">
        <w:t>minutos.</w:t>
      </w:r>
    </w:p>
    <w:p w14:paraId="3A9120F6" w14:textId="2AC46886" w:rsidR="005458A3" w:rsidRDefault="008C2D9D" w:rsidP="000A356F">
      <w:pPr>
        <w:pStyle w:val="PargrafodaLista"/>
      </w:pPr>
      <w:r>
        <w:t>Caso a pessoa falt</w:t>
      </w:r>
      <w:r w:rsidR="00DC34F5">
        <w:t>e</w:t>
      </w:r>
      <w:r>
        <w:t xml:space="preserve"> a reunião</w:t>
      </w:r>
      <w:r w:rsidR="005E42A4">
        <w:t xml:space="preserve"> ela deverá avisar antes</w:t>
      </w:r>
      <w:r w:rsidR="00690797">
        <w:t xml:space="preserve"> e a consequência será </w:t>
      </w:r>
      <w:r w:rsidR="006B1431">
        <w:t>retirada do nome do relatório (</w:t>
      </w:r>
      <w:r w:rsidR="00DC34F5">
        <w:t>2</w:t>
      </w:r>
      <w:r w:rsidR="002F6436">
        <w:t xml:space="preserve"> faltas)</w:t>
      </w:r>
      <w:r w:rsidR="00175E40">
        <w:t xml:space="preserve"> e</w:t>
      </w:r>
      <w:r w:rsidR="00C96C2B">
        <w:t xml:space="preserve"> </w:t>
      </w:r>
      <w:r w:rsidR="00DC34F5">
        <w:t>ficar sem escolher as tarefas que realizará na semana</w:t>
      </w:r>
      <w:r w:rsidR="00175E40">
        <w:t>.</w:t>
      </w:r>
    </w:p>
    <w:p w14:paraId="06D9C6D6" w14:textId="77777777" w:rsidR="00175E40" w:rsidRDefault="00175E40" w:rsidP="000A356F">
      <w:pPr>
        <w:pStyle w:val="PargrafodaLista"/>
      </w:pPr>
    </w:p>
    <w:p w14:paraId="61D2D92F" w14:textId="183775E9" w:rsidR="00175E40" w:rsidRDefault="00175E40" w:rsidP="00175E40">
      <w:pPr>
        <w:pStyle w:val="PargrafodaLista"/>
        <w:numPr>
          <w:ilvl w:val="0"/>
          <w:numId w:val="4"/>
        </w:numPr>
      </w:pPr>
      <w:r>
        <w:t>Tarefas entregues:</w:t>
      </w:r>
    </w:p>
    <w:p w14:paraId="5135C676" w14:textId="38E1469F" w:rsidR="00175E40" w:rsidRDefault="003126F8" w:rsidP="00175E40">
      <w:pPr>
        <w:pStyle w:val="PargrafodaLista"/>
      </w:pPr>
      <w:r>
        <w:t>As tarefas serão realizadas semanalmente com data de entrega</w:t>
      </w:r>
      <w:r w:rsidR="0094394D">
        <w:t xml:space="preserve"> </w:t>
      </w:r>
      <w:r w:rsidR="00707C73">
        <w:t>na segunda-feira</w:t>
      </w:r>
      <w:r w:rsidR="00123B26">
        <w:t xml:space="preserve"> e tolerância a combinar na ocasião</w:t>
      </w:r>
      <w:r w:rsidR="00BA66C3">
        <w:t>.</w:t>
      </w:r>
    </w:p>
    <w:p w14:paraId="46F74A29" w14:textId="555F2B00" w:rsidR="00765306" w:rsidRDefault="00765306" w:rsidP="00175E40">
      <w:pPr>
        <w:pStyle w:val="PargrafodaLista"/>
      </w:pPr>
      <w:r>
        <w:t>Tarefas só serão consideradas prontas</w:t>
      </w:r>
      <w:r w:rsidR="00BA66C3">
        <w:t xml:space="preserve"> quando estiverem </w:t>
      </w:r>
      <w:proofErr w:type="spellStart"/>
      <w:r w:rsidR="00BA66C3">
        <w:t>comitadas</w:t>
      </w:r>
      <w:proofErr w:type="spellEnd"/>
      <w:r w:rsidR="00BA66C3">
        <w:t xml:space="preserve"> no </w:t>
      </w:r>
      <w:proofErr w:type="spellStart"/>
      <w:r w:rsidR="00BA66C3">
        <w:t>github</w:t>
      </w:r>
      <w:proofErr w:type="spellEnd"/>
      <w:r w:rsidR="00BA66C3">
        <w:t>.</w:t>
      </w:r>
    </w:p>
    <w:p w14:paraId="73B5D503" w14:textId="1C86E3B5" w:rsidR="003046B7" w:rsidRPr="004715AD" w:rsidRDefault="003046B7" w:rsidP="004715AD"/>
    <w:p w14:paraId="0FA90AE3" w14:textId="56180CF4" w:rsidR="008235F3" w:rsidRPr="004C0FFF" w:rsidRDefault="008235F3" w:rsidP="008235F3">
      <w:pPr>
        <w:pStyle w:val="ttulo2"/>
      </w:pPr>
      <w:r>
        <w:t>Funções e cargos</w:t>
      </w:r>
    </w:p>
    <w:p w14:paraId="63136388" w14:textId="77777777" w:rsidR="008235F3" w:rsidRPr="004C0FFF" w:rsidRDefault="008235F3" w:rsidP="008235F3">
      <w:r w:rsidRPr="004C0FFF">
        <w:t>Veja a seguir uma lista completa de todos os resultados finais do projeto:</w:t>
      </w:r>
    </w:p>
    <w:tbl>
      <w:tblPr>
        <w:tblStyle w:val="Tabeladepropostas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2685"/>
        <w:gridCol w:w="6332"/>
      </w:tblGrid>
      <w:tr w:rsidR="008235F3" w:rsidRPr="004C0FFF" w14:paraId="779D5F55" w14:textId="77777777" w:rsidTr="00C33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79DE33AA" w14:textId="77777777" w:rsidR="008235F3" w:rsidRPr="004C0FFF" w:rsidRDefault="008235F3" w:rsidP="00C33212">
            <w:r>
              <w:t>Nomes</w:t>
            </w:r>
          </w:p>
        </w:tc>
        <w:tc>
          <w:tcPr>
            <w:tcW w:w="3511" w:type="pct"/>
          </w:tcPr>
          <w:p w14:paraId="5C710A1A" w14:textId="77777777" w:rsidR="008235F3" w:rsidRPr="004C0FFF" w:rsidRDefault="008235F3" w:rsidP="00C33212">
            <w:r>
              <w:t>Cargo</w:t>
            </w:r>
          </w:p>
        </w:tc>
      </w:tr>
      <w:tr w:rsidR="008235F3" w:rsidRPr="004C0FFF" w14:paraId="65AC04D4" w14:textId="77777777" w:rsidTr="00C33212">
        <w:tc>
          <w:tcPr>
            <w:tcW w:w="1489" w:type="pct"/>
          </w:tcPr>
          <w:p w14:paraId="6B5F428D" w14:textId="77777777" w:rsidR="008235F3" w:rsidRPr="004C0FFF" w:rsidRDefault="008235F3" w:rsidP="00C33212">
            <w:r>
              <w:t xml:space="preserve">Fabio </w:t>
            </w:r>
            <w:proofErr w:type="spellStart"/>
            <w:r>
              <w:t>Moledo</w:t>
            </w:r>
            <w:proofErr w:type="spellEnd"/>
          </w:p>
        </w:tc>
        <w:tc>
          <w:tcPr>
            <w:tcW w:w="3511" w:type="pct"/>
          </w:tcPr>
          <w:p w14:paraId="40891309" w14:textId="64BB5B9C" w:rsidR="008235F3" w:rsidRPr="004C0FFF" w:rsidRDefault="000A0289" w:rsidP="00C33212">
            <w:proofErr w:type="spellStart"/>
            <w:r>
              <w:t>dev</w:t>
            </w:r>
            <w:proofErr w:type="spellEnd"/>
          </w:p>
        </w:tc>
      </w:tr>
      <w:tr w:rsidR="008235F3" w:rsidRPr="004C0FFF" w14:paraId="7767F6C2" w14:textId="77777777" w:rsidTr="00C33212">
        <w:tc>
          <w:tcPr>
            <w:tcW w:w="1489" w:type="pct"/>
          </w:tcPr>
          <w:p w14:paraId="6A023FE8" w14:textId="23685F8A" w:rsidR="008235F3" w:rsidRPr="004C0FFF" w:rsidRDefault="008235F3" w:rsidP="00C33212">
            <w:r>
              <w:t xml:space="preserve">Isabela </w:t>
            </w:r>
            <w:proofErr w:type="spellStart"/>
            <w:r>
              <w:t>Hantke</w:t>
            </w:r>
            <w:proofErr w:type="spellEnd"/>
          </w:p>
        </w:tc>
        <w:tc>
          <w:tcPr>
            <w:tcW w:w="3511" w:type="pct"/>
          </w:tcPr>
          <w:p w14:paraId="735AA48F" w14:textId="70212D41" w:rsidR="008235F3" w:rsidRPr="004C0FFF" w:rsidRDefault="00683F34" w:rsidP="00C33212">
            <w:r>
              <w:t>Scrum Master</w:t>
            </w:r>
          </w:p>
        </w:tc>
      </w:tr>
      <w:tr w:rsidR="008235F3" w:rsidRPr="004C0FFF" w14:paraId="16B2FC38" w14:textId="77777777" w:rsidTr="00C33212">
        <w:tc>
          <w:tcPr>
            <w:tcW w:w="1489" w:type="pct"/>
          </w:tcPr>
          <w:p w14:paraId="04F172F9" w14:textId="7625FFCE" w:rsidR="008235F3" w:rsidRDefault="008235F3" w:rsidP="00C33212">
            <w:r>
              <w:t>Julia Barboza</w:t>
            </w:r>
          </w:p>
        </w:tc>
        <w:tc>
          <w:tcPr>
            <w:tcW w:w="3511" w:type="pct"/>
          </w:tcPr>
          <w:p w14:paraId="3DD45AFA" w14:textId="71CFC76B" w:rsidR="008235F3" w:rsidRPr="004C0FFF" w:rsidRDefault="00683F34" w:rsidP="00C33212">
            <w:r>
              <w:t>PO</w:t>
            </w:r>
          </w:p>
        </w:tc>
      </w:tr>
      <w:tr w:rsidR="008235F3" w:rsidRPr="004C0FFF" w14:paraId="0002694F" w14:textId="77777777" w:rsidTr="00C33212">
        <w:tc>
          <w:tcPr>
            <w:tcW w:w="1489" w:type="pct"/>
          </w:tcPr>
          <w:p w14:paraId="6A727792" w14:textId="77777777" w:rsidR="008235F3" w:rsidRPr="004C0FFF" w:rsidRDefault="008235F3" w:rsidP="00C33212">
            <w:r>
              <w:t>Luigi Ceolin</w:t>
            </w:r>
          </w:p>
        </w:tc>
        <w:tc>
          <w:tcPr>
            <w:tcW w:w="3511" w:type="pct"/>
          </w:tcPr>
          <w:p w14:paraId="4462090F" w14:textId="613450E6" w:rsidR="008235F3" w:rsidRPr="004C0FFF" w:rsidRDefault="00683F34" w:rsidP="00C33212">
            <w:proofErr w:type="spellStart"/>
            <w:r>
              <w:t>dev</w:t>
            </w:r>
            <w:proofErr w:type="spellEnd"/>
          </w:p>
        </w:tc>
      </w:tr>
      <w:tr w:rsidR="008235F3" w:rsidRPr="004C0FFF" w14:paraId="43B2FECA" w14:textId="77777777" w:rsidTr="00C33212">
        <w:tc>
          <w:tcPr>
            <w:tcW w:w="1489" w:type="pct"/>
          </w:tcPr>
          <w:p w14:paraId="778E9B8A" w14:textId="77777777" w:rsidR="008235F3" w:rsidRDefault="008235F3" w:rsidP="00C33212">
            <w:r>
              <w:t>Ruy Barboza</w:t>
            </w:r>
          </w:p>
        </w:tc>
        <w:tc>
          <w:tcPr>
            <w:tcW w:w="3511" w:type="pct"/>
          </w:tcPr>
          <w:p w14:paraId="34F204E8" w14:textId="7EB964FF" w:rsidR="008235F3" w:rsidRPr="004C0FFF" w:rsidRDefault="00683F34" w:rsidP="00C33212">
            <w:proofErr w:type="spellStart"/>
            <w:r>
              <w:t>dev</w:t>
            </w:r>
            <w:proofErr w:type="spellEnd"/>
          </w:p>
        </w:tc>
      </w:tr>
      <w:tr w:rsidR="008235F3" w:rsidRPr="004C0FFF" w14:paraId="1F78F9E5" w14:textId="77777777" w:rsidTr="00C33212">
        <w:tc>
          <w:tcPr>
            <w:tcW w:w="1489" w:type="pct"/>
          </w:tcPr>
          <w:p w14:paraId="44E5624D" w14:textId="77777777" w:rsidR="008235F3" w:rsidRDefault="008235F3" w:rsidP="00C33212">
            <w:r>
              <w:t xml:space="preserve">Vitor </w:t>
            </w:r>
            <w:proofErr w:type="spellStart"/>
            <w:r>
              <w:t>Macauba</w:t>
            </w:r>
            <w:proofErr w:type="spellEnd"/>
          </w:p>
        </w:tc>
        <w:tc>
          <w:tcPr>
            <w:tcW w:w="3511" w:type="pct"/>
          </w:tcPr>
          <w:p w14:paraId="2EF8F26D" w14:textId="34DFD9E8" w:rsidR="008235F3" w:rsidRPr="004C0FFF" w:rsidRDefault="00683F34" w:rsidP="00C33212">
            <w:proofErr w:type="spellStart"/>
            <w:r>
              <w:t>dev</w:t>
            </w:r>
            <w:proofErr w:type="spellEnd"/>
          </w:p>
        </w:tc>
      </w:tr>
    </w:tbl>
    <w:p w14:paraId="13044286" w14:textId="77777777" w:rsidR="00C2530D" w:rsidRPr="004C0FFF" w:rsidRDefault="00C2530D" w:rsidP="00031D20">
      <w:pPr>
        <w:pStyle w:val="Listacommarcadores"/>
        <w:numPr>
          <w:ilvl w:val="0"/>
          <w:numId w:val="0"/>
        </w:numPr>
      </w:pPr>
    </w:p>
    <w:p w14:paraId="7937F7C0" w14:textId="1C59E481" w:rsidR="003D0F83" w:rsidRPr="004C0FFF" w:rsidRDefault="004C0FFF">
      <w:pPr>
        <w:pStyle w:val="ttulo1"/>
      </w:pPr>
      <w:r w:rsidRPr="004C0FFF">
        <w:t>Nossa</w:t>
      </w:r>
      <w:r w:rsidR="008235F3">
        <w:t>S METAS</w:t>
      </w:r>
    </w:p>
    <w:p w14:paraId="68DFC44E" w14:textId="7C0967B1" w:rsidR="003D0F83" w:rsidRPr="004C0FFF" w:rsidRDefault="003D0F83">
      <w:pPr>
        <w:pStyle w:val="Semespaamento"/>
        <w:rPr>
          <w:lang w:val="pt-BR"/>
        </w:rPr>
      </w:pPr>
    </w:p>
    <w:p w14:paraId="5F48F13C" w14:textId="0AF737BA" w:rsidR="003D0F83" w:rsidRDefault="00426303">
      <w:r>
        <w:t xml:space="preserve">Meta para o projeto: Automatização e </w:t>
      </w:r>
      <w:proofErr w:type="spellStart"/>
      <w:r>
        <w:t>back-end</w:t>
      </w:r>
      <w:proofErr w:type="spellEnd"/>
      <w:r>
        <w:t xml:space="preserve"> estruturado</w:t>
      </w:r>
      <w:r w:rsidR="00D170C3">
        <w:t>;</w:t>
      </w:r>
    </w:p>
    <w:p w14:paraId="45AE8455" w14:textId="5FB3DF0F" w:rsidR="00426303" w:rsidRDefault="00426303">
      <w:r>
        <w:t>Meta para o grupo: Formação dinâmica, comunicativa e responsável;</w:t>
      </w:r>
    </w:p>
    <w:p w14:paraId="12813864" w14:textId="3ADEA89C" w:rsidR="00426303" w:rsidRDefault="00426303">
      <w:r>
        <w:t>Meta para a empresa: Boa divulgação para maior alcance</w:t>
      </w:r>
      <w:r w:rsidR="00D170C3">
        <w:t>;</w:t>
      </w:r>
    </w:p>
    <w:p w14:paraId="4EF2082B" w14:textId="77777777" w:rsidR="0051540A" w:rsidRDefault="0051540A"/>
    <w:p w14:paraId="4D00D0EE" w14:textId="37808120" w:rsidR="002A275B" w:rsidRPr="004C0FFF" w:rsidRDefault="002A275B" w:rsidP="002A275B">
      <w:pPr>
        <w:pStyle w:val="ttulo1"/>
      </w:pPr>
      <w:r>
        <w:lastRenderedPageBreak/>
        <w:t xml:space="preserve">Regras de negócio </w:t>
      </w:r>
    </w:p>
    <w:p w14:paraId="335C15F3" w14:textId="77777777" w:rsidR="002A275B" w:rsidRPr="004C0FFF" w:rsidRDefault="002A275B" w:rsidP="002A275B">
      <w:pPr>
        <w:pStyle w:val="Semespaamento"/>
        <w:rPr>
          <w:lang w:val="pt-BR"/>
        </w:rPr>
      </w:pPr>
    </w:p>
    <w:p w14:paraId="74103211" w14:textId="29DFD469" w:rsidR="0051540A" w:rsidRDefault="00E93F06" w:rsidP="002A275B">
      <w:pPr>
        <w:pStyle w:val="Listacommarcadores"/>
      </w:pPr>
      <w:r>
        <w:t xml:space="preserve">Definição do que somos(Empresa)? Uma empresa focada </w:t>
      </w:r>
      <w:r w:rsidR="008D67CC">
        <w:t xml:space="preserve">nas vendas de futuros filhotes, garantindo </w:t>
      </w:r>
      <w:r w:rsidR="00CC6F5D">
        <w:t>a publicidade necessária para o vendedor e garantir clientes antecipadamente</w:t>
      </w:r>
      <w:r w:rsidR="00257BB6">
        <w:t>.</w:t>
      </w:r>
    </w:p>
    <w:p w14:paraId="614A3C21" w14:textId="766C3EB8" w:rsidR="00257BB6" w:rsidRDefault="00257BB6" w:rsidP="002A275B">
      <w:pPr>
        <w:pStyle w:val="Listacommarcadores"/>
      </w:pPr>
      <w:r>
        <w:t xml:space="preserve">Definição do que é o nosso projeto? </w:t>
      </w:r>
      <w:r w:rsidR="00394650">
        <w:t>Platafo</w:t>
      </w:r>
      <w:r w:rsidR="00143100">
        <w:t>r</w:t>
      </w:r>
      <w:r w:rsidR="00394650">
        <w:t xml:space="preserve">ma </w:t>
      </w:r>
      <w:r w:rsidR="00143100">
        <w:t>B2B</w:t>
      </w:r>
      <w:r w:rsidR="00394650">
        <w:t xml:space="preserve"> </w:t>
      </w:r>
      <w:r w:rsidR="00143100">
        <w:t xml:space="preserve">que liga um </w:t>
      </w:r>
      <w:r w:rsidR="00CC6F5D">
        <w:t xml:space="preserve">vendedor </w:t>
      </w:r>
      <w:r w:rsidR="00143100">
        <w:t xml:space="preserve">de </w:t>
      </w:r>
      <w:r w:rsidR="00CC6F5D">
        <w:t xml:space="preserve">filhote de </w:t>
      </w:r>
      <w:r w:rsidR="00143100">
        <w:t>cachorro ao</w:t>
      </w:r>
      <w:r w:rsidR="00CC6F5D">
        <w:t xml:space="preserve"> cliente que deseja </w:t>
      </w:r>
      <w:r w:rsidR="00B04172">
        <w:t>comprá-lo</w:t>
      </w:r>
      <w:r w:rsidR="00CC6F5D">
        <w:t xml:space="preserve"> antecipadamente</w:t>
      </w:r>
      <w:r w:rsidR="002A75C8">
        <w:t>.</w:t>
      </w:r>
    </w:p>
    <w:p w14:paraId="5C0D4344" w14:textId="30A27162" w:rsidR="00396C18" w:rsidRPr="007F75D6" w:rsidRDefault="00742DF4" w:rsidP="002A275B">
      <w:pPr>
        <w:pStyle w:val="Listacommarcadores"/>
      </w:pPr>
      <w:r>
        <w:t xml:space="preserve">Quem é o cliente, usuário do aplicativo? </w:t>
      </w:r>
      <w:r w:rsidR="00AF4565">
        <w:t>Te</w:t>
      </w:r>
      <w:r w:rsidR="00691EA3">
        <w:t>re</w:t>
      </w:r>
      <w:r w:rsidR="00AF4565">
        <w:t xml:space="preserve">mos </w:t>
      </w:r>
      <w:r w:rsidR="00CC6F5D">
        <w:t>2</w:t>
      </w:r>
      <w:r w:rsidR="00AF4565">
        <w:t xml:space="preserve"> clientes</w:t>
      </w:r>
      <w:r w:rsidR="00691EA3">
        <w:t xml:space="preserve">, </w:t>
      </w:r>
      <w:r w:rsidR="00CC6F5D">
        <w:t>o vendedor que irá ofertar</w:t>
      </w:r>
      <w:r w:rsidR="003A5E2B">
        <w:t xml:space="preserve"> os filhotes antes do nascimento e o comprador interessado em </w:t>
      </w:r>
      <w:r w:rsidR="00B04172">
        <w:t>esperá-los</w:t>
      </w:r>
      <w:r w:rsidR="003A5E2B">
        <w:t>.</w:t>
      </w:r>
      <w:r w:rsidR="00CC6F5D">
        <w:t xml:space="preserve"> </w:t>
      </w:r>
    </w:p>
    <w:p w14:paraId="01BC4E9D" w14:textId="6708BC3D" w:rsidR="00724F8B" w:rsidRDefault="009E475E" w:rsidP="00D945B5">
      <w:pPr>
        <w:pStyle w:val="Listacommarcadores"/>
      </w:pPr>
      <w:r>
        <w:t>A</w:t>
      </w:r>
      <w:r w:rsidR="00D14CA9">
        <w:t xml:space="preserve"> solução </w:t>
      </w:r>
      <w:r>
        <w:t>é útil para o usuário</w:t>
      </w:r>
      <w:r w:rsidR="00246851">
        <w:t>? P</w:t>
      </w:r>
      <w:r w:rsidR="00D945B5">
        <w:t>or</w:t>
      </w:r>
      <w:r w:rsidR="00246851">
        <w:t xml:space="preserve">que </w:t>
      </w:r>
      <w:r w:rsidR="00C61238">
        <w:t>otimiza</w:t>
      </w:r>
      <w:r w:rsidR="00246851">
        <w:t xml:space="preserve"> o encontro de </w:t>
      </w:r>
      <w:r w:rsidR="00D945B5">
        <w:t>dos nossos clientes,</w:t>
      </w:r>
      <w:r w:rsidR="00C61238">
        <w:t xml:space="preserve"> facilitando a vida do </w:t>
      </w:r>
      <w:r>
        <w:t xml:space="preserve">vendedor </w:t>
      </w:r>
      <w:r w:rsidR="00724F8B">
        <w:t>trazendo mais clientes</w:t>
      </w:r>
      <w:r>
        <w:t xml:space="preserve"> e mostrando opções diversificadas aos compradores</w:t>
      </w:r>
      <w:r w:rsidR="00724F8B">
        <w:t>.</w:t>
      </w:r>
    </w:p>
    <w:p w14:paraId="61E82440" w14:textId="20142F0F" w:rsidR="00D945B5" w:rsidRDefault="00BD5711" w:rsidP="00D945B5">
      <w:pPr>
        <w:pStyle w:val="Listacommarcadores"/>
      </w:pPr>
      <w:r>
        <w:t>Quais problemas a solução resolve?</w:t>
      </w:r>
      <w:r w:rsidR="00D945B5">
        <w:t xml:space="preserve"> </w:t>
      </w:r>
      <w:r w:rsidR="007E030C">
        <w:t xml:space="preserve">É uma forma </w:t>
      </w:r>
      <w:r w:rsidR="006B4A6B">
        <w:t xml:space="preserve">prática de </w:t>
      </w:r>
      <w:r w:rsidR="001C1415">
        <w:t>vendedores</w:t>
      </w:r>
      <w:r w:rsidR="006B4A6B">
        <w:t xml:space="preserve"> entrarem em conexão com mais clientes, </w:t>
      </w:r>
      <w:r w:rsidR="00653D47">
        <w:t xml:space="preserve">ajuda na </w:t>
      </w:r>
      <w:r w:rsidR="001203FD">
        <w:t>escolha do</w:t>
      </w:r>
      <w:r w:rsidR="00FD07DA">
        <w:t>s</w:t>
      </w:r>
      <w:r w:rsidR="001203FD">
        <w:t xml:space="preserve"> filhotes </w:t>
      </w:r>
      <w:r w:rsidR="007641A4">
        <w:t>pois não precisam sair de casa para encontrar os prestadores de serviço</w:t>
      </w:r>
      <w:r w:rsidR="001203FD">
        <w:t xml:space="preserve"> </w:t>
      </w:r>
      <w:r w:rsidR="00FD07DA">
        <w:t>e</w:t>
      </w:r>
      <w:r w:rsidR="001203FD">
        <w:t xml:space="preserve"> ajuda na organização do vendedor com relação a lista de espera</w:t>
      </w:r>
      <w:r w:rsidR="00BC4432">
        <w:t>.</w:t>
      </w:r>
    </w:p>
    <w:p w14:paraId="0EE75A28" w14:textId="0E9FFD50" w:rsidR="00BC4432" w:rsidRDefault="00FF2453" w:rsidP="00D945B5">
      <w:pPr>
        <w:pStyle w:val="Listacommarcadores"/>
      </w:pPr>
      <w:r>
        <w:t>Quais as principais ameaças para que o sucesso não seja alcançado?</w:t>
      </w:r>
      <w:r w:rsidR="005717E6">
        <w:t xml:space="preserve"> </w:t>
      </w:r>
      <w:r w:rsidR="00BF38D5">
        <w:t>Mar</w:t>
      </w:r>
      <w:r w:rsidR="00F81737">
        <w:t>keting não estruturado, pois a pouca divulgação</w:t>
      </w:r>
      <w:r w:rsidR="008207F8">
        <w:t xml:space="preserve"> sendo assim as pessoas não teriam conhecimento da </w:t>
      </w:r>
      <w:r w:rsidR="000431CB">
        <w:t xml:space="preserve">plataforma, </w:t>
      </w:r>
      <w:r w:rsidR="007056A1">
        <w:t>si</w:t>
      </w:r>
      <w:r w:rsidR="001A4E2B">
        <w:t xml:space="preserve">te não acessível e de </w:t>
      </w:r>
      <w:r w:rsidR="00106624">
        <w:t xml:space="preserve">difícil uso ao cliente e a falta de ética entre </w:t>
      </w:r>
      <w:r w:rsidR="008B76F0">
        <w:t xml:space="preserve">compradores e vendedores </w:t>
      </w:r>
      <w:r w:rsidR="00EF15B4">
        <w:t>podem ser uma ameaça</w:t>
      </w:r>
      <w:r w:rsidR="008B76F0">
        <w:t>, falsificação de comprovantes de vacina e certificados como o pedigree.</w:t>
      </w:r>
    </w:p>
    <w:p w14:paraId="12DCE10C" w14:textId="28AE442D" w:rsidR="00213963" w:rsidRDefault="00DD7B50" w:rsidP="00D945B5">
      <w:pPr>
        <w:pStyle w:val="Listacommarcadores"/>
      </w:pPr>
      <w:r>
        <w:t xml:space="preserve">Como podemos medir o sucesso da solução? Quando as avaliações </w:t>
      </w:r>
      <w:r w:rsidR="00695D74">
        <w:t>d</w:t>
      </w:r>
      <w:r>
        <w:t>os clientes forem aumentando e nos tornamos uma solução lucrativa</w:t>
      </w:r>
      <w:r w:rsidR="00686F3D">
        <w:t xml:space="preserve"> com os anúncios</w:t>
      </w:r>
      <w:r w:rsidR="00BA6015">
        <w:t>.</w:t>
      </w:r>
    </w:p>
    <w:p w14:paraId="55B59C04" w14:textId="77777777" w:rsidR="00BA6015" w:rsidRDefault="00BA6015" w:rsidP="00BA6015">
      <w:pPr>
        <w:pStyle w:val="Listacommarcadores"/>
        <w:numPr>
          <w:ilvl w:val="0"/>
          <w:numId w:val="0"/>
        </w:numPr>
        <w:ind w:left="432"/>
      </w:pPr>
    </w:p>
    <w:p w14:paraId="5E5F3A9F" w14:textId="77777777" w:rsidR="00833245" w:rsidRDefault="00833245" w:rsidP="00BA6015">
      <w:pPr>
        <w:pStyle w:val="Listacommarcadores"/>
        <w:numPr>
          <w:ilvl w:val="0"/>
          <w:numId w:val="0"/>
        </w:numPr>
        <w:ind w:left="432"/>
      </w:pPr>
    </w:p>
    <w:p w14:paraId="4F3845F3" w14:textId="77777777" w:rsidR="00017BBD" w:rsidRDefault="00017BBD" w:rsidP="00833245">
      <w:pPr>
        <w:pStyle w:val="ttulo1"/>
      </w:pPr>
      <w:r>
        <w:t>Atividades</w:t>
      </w:r>
    </w:p>
    <w:p w14:paraId="30562076" w14:textId="77777777" w:rsidR="0050100C" w:rsidRPr="00E95D2A" w:rsidRDefault="00833245" w:rsidP="0050100C">
      <w:pPr>
        <w:pStyle w:val="ttulo1"/>
      </w:pPr>
      <w:r>
        <w:t xml:space="preserve"> </w:t>
      </w:r>
      <w:r w:rsidR="0050100C">
        <w:t>AGENDA DA REUNIÃO:</w:t>
      </w:r>
    </w:p>
    <w:p w14:paraId="732822EF" w14:textId="77777777" w:rsidR="0050100C" w:rsidRDefault="0050100C" w:rsidP="0050100C">
      <w:pPr>
        <w:pStyle w:val="ttulo2"/>
      </w:pPr>
      <w:r>
        <w:t>ASSUNTOS</w:t>
      </w:r>
    </w:p>
    <w:p w14:paraId="65D12362" w14:textId="77777777" w:rsidR="0050100C" w:rsidRPr="00E95D2A" w:rsidRDefault="0050100C" w:rsidP="0050100C">
      <w:r>
        <w:t>Ajustes da Sprint 1:</w:t>
      </w:r>
    </w:p>
    <w:p w14:paraId="23474A7C" w14:textId="77777777" w:rsidR="0050100C" w:rsidRPr="004C0FFF" w:rsidRDefault="0050100C" w:rsidP="0050100C">
      <w:pPr>
        <w:pStyle w:val="Semespaamento"/>
        <w:rPr>
          <w:lang w:val="pt-BR"/>
        </w:rPr>
      </w:pPr>
    </w:p>
    <w:tbl>
      <w:tblPr>
        <w:tblW w:w="8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320"/>
        <w:gridCol w:w="3820"/>
      </w:tblGrid>
      <w:tr w:rsidR="0050100C" w:rsidRPr="00683F34" w14:paraId="6F3E28E5" w14:textId="77777777" w:rsidTr="004C0E4A">
        <w:trPr>
          <w:trHeight w:val="120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012F66" w14:textId="44DBD410" w:rsidR="0050100C" w:rsidRPr="00683F34" w:rsidRDefault="00584188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40633950" wp14:editId="399A8130">
                  <wp:extent cx="742950" cy="742950"/>
                  <wp:effectExtent l="0" t="0" r="0" b="0"/>
                  <wp:docPr id="20" name="Gráfico 20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83FFF3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Apresentação - Justificativa do Contexto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FEC0FA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O título do slide contexto não bate com o texto. Evoluir a transição, suspeito que não precisa quebrar os primeiros slides.</w:t>
            </w:r>
          </w:p>
        </w:tc>
      </w:tr>
      <w:tr w:rsidR="0050100C" w:rsidRPr="00683F34" w14:paraId="4E3A37A4" w14:textId="77777777" w:rsidTr="004C0E4A">
        <w:trPr>
          <w:trHeight w:val="12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B3DB44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62E72430" wp14:editId="586440C5">
                  <wp:extent cx="609600" cy="609600"/>
                  <wp:effectExtent l="0" t="0" r="0" b="0"/>
                  <wp:docPr id="2" name="Gráfico 2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EFA622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GITHUB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C52571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Rever a nomenclatura das pastas. </w:t>
            </w: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val="en-US" w:eastAsia="pt-BR"/>
              </w:rPr>
              <w:t xml:space="preserve">Login-logoff </w:t>
            </w:r>
            <w:proofErr w:type="spellStart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val="en-US" w:eastAsia="pt-BR"/>
              </w:rPr>
              <w:t>ou</w:t>
            </w:r>
            <w:proofErr w:type="spellEnd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val="en-US" w:eastAsia="pt-BR"/>
              </w:rPr>
              <w:t xml:space="preserve"> </w:t>
            </w: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bdr w:val="none" w:sz="0" w:space="0" w:color="auto" w:frame="1"/>
                <w:lang w:val="en-US" w:eastAsia="pt-BR"/>
              </w:rPr>
              <w:t>back-end</w:t>
            </w: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val="en-US" w:eastAsia="pt-BR"/>
              </w:rPr>
              <w:t>, front-end?</w:t>
            </w:r>
          </w:p>
        </w:tc>
      </w:tr>
      <w:tr w:rsidR="0050100C" w:rsidRPr="00683F34" w14:paraId="32CF10EB" w14:textId="77777777" w:rsidTr="004C0E4A">
        <w:trPr>
          <w:trHeight w:val="9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757562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19159EA9" wp14:editId="6D746BBE">
                  <wp:extent cx="609600" cy="609600"/>
                  <wp:effectExtent l="0" t="0" r="0" b="0"/>
                  <wp:docPr id="3" name="Gráfico 3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24EC2B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Plano de Resposta - Lições Aprendidas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8516F8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moodle</w:t>
            </w:r>
            <w:proofErr w:type="spellEnd"/>
          </w:p>
        </w:tc>
      </w:tr>
      <w:tr w:rsidR="0050100C" w:rsidRPr="00683F34" w14:paraId="30244D9F" w14:textId="77777777" w:rsidTr="004C0E4A">
        <w:trPr>
          <w:trHeight w:val="12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C8E5A1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26565AA0" wp14:editId="59DF76AD">
                  <wp:extent cx="609600" cy="609600"/>
                  <wp:effectExtent l="0" t="0" r="0" b="0"/>
                  <wp:docPr id="4" name="Gráfico 4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1E3EA8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Planner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56A5D2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OK</w:t>
            </w:r>
          </w:p>
        </w:tc>
      </w:tr>
      <w:tr w:rsidR="0050100C" w:rsidRPr="00683F34" w14:paraId="34D93B52" w14:textId="77777777" w:rsidTr="004C0E4A">
        <w:trPr>
          <w:trHeight w:val="15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C288A0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lastRenderedPageBreak/>
              <w:drawing>
                <wp:inline distT="0" distB="0" distL="0" distR="0" wp14:anchorId="6CD8C0C8" wp14:editId="5268B51D">
                  <wp:extent cx="742950" cy="742950"/>
                  <wp:effectExtent l="0" t="0" r="0" b="0"/>
                  <wp:docPr id="5" name="Gráfico 5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006758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Visita  - Entender o negócio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8999AC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Boa nuvem de palavras e explicação. Foi bom ter ido até o local para entender como funciona. Será que mais algumas das palavras não viram funcionalidades do projeto?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 xml:space="preserve">  </w:t>
            </w:r>
            <w:r w:rsidRPr="001C5067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bdr w:val="none" w:sz="0" w:space="0" w:color="auto" w:frame="1"/>
                <w:lang w:eastAsia="pt-BR"/>
              </w:rPr>
              <w:t>- Filtro para filhotes que estão perto</w:t>
            </w:r>
          </w:p>
        </w:tc>
      </w:tr>
      <w:tr w:rsidR="0050100C" w:rsidRPr="00683F34" w14:paraId="584089FA" w14:textId="77777777" w:rsidTr="004C0E4A">
        <w:trPr>
          <w:trHeight w:val="15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C5787B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15F8E823" wp14:editId="08EE4EF3">
                  <wp:extent cx="609600" cy="609600"/>
                  <wp:effectExtent l="0" t="0" r="0" b="0"/>
                  <wp:docPr id="6" name="Gráfico 6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ABC94C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proofErr w:type="spellStart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Storyboard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562E71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 </w:t>
            </w:r>
          </w:p>
        </w:tc>
      </w:tr>
      <w:tr w:rsidR="0050100C" w:rsidRPr="00683F34" w14:paraId="26D275A8" w14:textId="77777777" w:rsidTr="004C0E4A">
        <w:trPr>
          <w:trHeight w:val="18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FA2F6F" w14:textId="0C8162C1" w:rsidR="0050100C" w:rsidRPr="00683F34" w:rsidRDefault="00584188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5AB63F22" wp14:editId="1CA0DDF6">
                  <wp:extent cx="742950" cy="742950"/>
                  <wp:effectExtent l="0" t="0" r="0" b="0"/>
                  <wp:docPr id="21" name="Gráfico 21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FA9995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proofErr w:type="spellStart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Proto-Persona</w:t>
            </w:r>
            <w:proofErr w:type="spellEnd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 xml:space="preserve"> e Jornada de Usuário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E29DF5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 xml:space="preserve">Há oportunidades de evolução na </w:t>
            </w:r>
            <w:proofErr w:type="spellStart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proto-persona</w:t>
            </w:r>
            <w:proofErr w:type="spellEnd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 xml:space="preserve"> (características e dores)</w:t>
            </w:r>
          </w:p>
        </w:tc>
      </w:tr>
      <w:tr w:rsidR="0050100C" w:rsidRPr="00683F34" w14:paraId="73B9388E" w14:textId="77777777" w:rsidTr="004C0E4A">
        <w:trPr>
          <w:trHeight w:val="12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F8639A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395777A6" wp14:editId="6B95FE0F">
                  <wp:extent cx="609600" cy="609600"/>
                  <wp:effectExtent l="0" t="0" r="0" b="0"/>
                  <wp:docPr id="7" name="Gráfico 7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120647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Mapa de Empatia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87AB08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ok. Tem algo que ele ouve ou sente que pode ajudar o software de vocês? Exemplo: os conselhos diversos de veterinários...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 xml:space="preserve"> </w:t>
            </w:r>
            <w:r w:rsidRPr="0097704D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bdr w:val="none" w:sz="0" w:space="0" w:color="auto" w:frame="1"/>
                <w:lang w:eastAsia="pt-BR"/>
              </w:rPr>
              <w:t>Chat para comunicação dos vendedores</w:t>
            </w:r>
          </w:p>
        </w:tc>
      </w:tr>
      <w:tr w:rsidR="0050100C" w:rsidRPr="00683F34" w14:paraId="3631249F" w14:textId="77777777" w:rsidTr="004C0E4A">
        <w:trPr>
          <w:trHeight w:val="9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BB99F2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74406EB8" wp14:editId="66E490FD">
                  <wp:extent cx="609600" cy="609600"/>
                  <wp:effectExtent l="0" t="0" r="0" b="0"/>
                  <wp:docPr id="8" name="Gráfico 8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0DA437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Histórias de Usuários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61C0DF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 </w:t>
            </w:r>
          </w:p>
        </w:tc>
      </w:tr>
      <w:tr w:rsidR="0050100C" w:rsidRPr="00683F34" w14:paraId="0D3DFF56" w14:textId="77777777" w:rsidTr="004C0E4A">
        <w:trPr>
          <w:trHeight w:val="21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56BA1C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699B1565" wp14:editId="7D90BB93">
                  <wp:extent cx="609600" cy="609600"/>
                  <wp:effectExtent l="0" t="0" r="0" b="0"/>
                  <wp:docPr id="9" name="Gráfico 9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2E8F8D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 xml:space="preserve">Escopo, Requisitos e </w:t>
            </w:r>
            <w:proofErr w:type="spellStart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BackLog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45E3B9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 </w:t>
            </w:r>
          </w:p>
        </w:tc>
      </w:tr>
      <w:tr w:rsidR="0050100C" w:rsidRPr="00683F34" w14:paraId="19AD08BB" w14:textId="77777777" w:rsidTr="004C0E4A">
        <w:trPr>
          <w:trHeight w:val="15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793287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3478E838" wp14:editId="1D7182E3">
                  <wp:extent cx="609600" cy="609600"/>
                  <wp:effectExtent l="0" t="0" r="0" b="0"/>
                  <wp:docPr id="10" name="Gráfico 10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9425EF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Fluxo da Operação/</w:t>
            </w:r>
            <w:proofErr w:type="spellStart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WireFrame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8000D8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 xml:space="preserve">Não apresentaram </w:t>
            </w:r>
            <w:proofErr w:type="spellStart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Wireframes</w:t>
            </w:r>
            <w:proofErr w:type="spellEnd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, já apresentaram protótipo em alta resolução com imagens, cores, etc.</w:t>
            </w:r>
          </w:p>
        </w:tc>
      </w:tr>
      <w:tr w:rsidR="0050100C" w:rsidRPr="00683F34" w14:paraId="70D0D8E1" w14:textId="77777777" w:rsidTr="004C0E4A">
        <w:trPr>
          <w:trHeight w:val="21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34B27F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26B71070" wp14:editId="57FE6796">
                  <wp:extent cx="742950" cy="742950"/>
                  <wp:effectExtent l="0" t="0" r="0" b="0"/>
                  <wp:docPr id="11" name="Gráfico 11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B06D54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Solução Técnica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F1C64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Os blocos não estão corretos. Procurar em sala para corrigirmos juntos.</w:t>
            </w:r>
          </w:p>
        </w:tc>
      </w:tr>
      <w:tr w:rsidR="0050100C" w:rsidRPr="00683F34" w14:paraId="5FCD3E60" w14:textId="77777777" w:rsidTr="004C0E4A">
        <w:trPr>
          <w:trHeight w:val="24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1D248E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lastRenderedPageBreak/>
              <w:drawing>
                <wp:inline distT="0" distB="0" distL="0" distR="0" wp14:anchorId="55D8C998" wp14:editId="78BABFD4">
                  <wp:extent cx="742950" cy="742950"/>
                  <wp:effectExtent l="0" t="0" r="0" b="0"/>
                  <wp:docPr id="12" name="Gráfico 12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1015F4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Diagrama de BD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271E97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 xml:space="preserve">Tipagem Ok. Relacionamento base ok. Preciso entender melhor em sala a utilidade da tabela </w:t>
            </w:r>
            <w:proofErr w:type="spellStart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ListaEspera</w:t>
            </w:r>
            <w:proofErr w:type="spellEnd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, ela não tem data, ordem...Não ficou claro o conceito de fila. Também é importante ter tabelas de Logs para os informacionais.</w:t>
            </w:r>
          </w:p>
        </w:tc>
      </w:tr>
      <w:tr w:rsidR="0050100C" w:rsidRPr="00683F34" w14:paraId="3C668F05" w14:textId="77777777" w:rsidTr="004C0E4A">
        <w:trPr>
          <w:trHeight w:val="12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DED991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2F5E32A2" wp14:editId="4BC94C30">
                  <wp:extent cx="609600" cy="609600"/>
                  <wp:effectExtent l="0" t="0" r="0" b="0"/>
                  <wp:docPr id="13" name="Gráfico 13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4D70B6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proofErr w:type="spellStart"/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SpringBoot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E9B236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Apresentado</w:t>
            </w:r>
          </w:p>
        </w:tc>
      </w:tr>
      <w:tr w:rsidR="0050100C" w:rsidRPr="00683F34" w14:paraId="01FDD338" w14:textId="77777777" w:rsidTr="004C0E4A">
        <w:trPr>
          <w:trHeight w:val="12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8995A6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047CB764" wp14:editId="3F9424A9">
                  <wp:extent cx="742950" cy="742950"/>
                  <wp:effectExtent l="0" t="0" r="0" b="0"/>
                  <wp:docPr id="14" name="Gráfico 14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3ECB2F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Diagrama de Processos do Negócio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05A7A8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ok. Precisa pensar na retirada, como isso será no sistema, cuidado para não tentar controlar itens de alta complexidade.</w:t>
            </w:r>
          </w:p>
        </w:tc>
      </w:tr>
      <w:tr w:rsidR="0050100C" w:rsidRPr="00683F34" w14:paraId="6F6BDCDC" w14:textId="77777777" w:rsidTr="004C0E4A">
        <w:trPr>
          <w:trHeight w:val="15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9CB023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314F3D1D" wp14:editId="47E85395">
                  <wp:extent cx="742950" cy="742950"/>
                  <wp:effectExtent l="0" t="0" r="0" b="0"/>
                  <wp:docPr id="15" name="Gráfico 15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1DE94F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Apresentação - Demonstração do Site estático institucional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8C6E2F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Atenção para as aulas de UI da próxima Sprint, a aula vai demostrar oportunidades de melhoria.</w:t>
            </w:r>
          </w:p>
        </w:tc>
      </w:tr>
      <w:tr w:rsidR="0050100C" w:rsidRPr="00683F34" w14:paraId="6B0C0D54" w14:textId="77777777" w:rsidTr="004C0E4A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04D152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36DB50FF" wp14:editId="16BF269F">
                  <wp:extent cx="609600" cy="609600"/>
                  <wp:effectExtent l="0" t="0" r="0" b="0"/>
                  <wp:docPr id="16" name="Gráfico 16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DEF1C3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Definição da Inovação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D7772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 </w:t>
            </w:r>
            <w:r w:rsidRPr="001C5067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bdr w:val="none" w:sz="0" w:space="0" w:color="auto" w:frame="1"/>
                <w:lang w:eastAsia="pt-BR"/>
              </w:rPr>
              <w:t>- Filtro para filhotes que estão perto</w:t>
            </w:r>
          </w:p>
        </w:tc>
      </w:tr>
      <w:tr w:rsidR="00584188" w:rsidRPr="00683F34" w14:paraId="761CCFB7" w14:textId="77777777" w:rsidTr="00584188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E3A5BA" w14:textId="77777777" w:rsidR="00584188" w:rsidRPr="00683F34" w:rsidRDefault="00584188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58A4FE40" wp14:editId="4CBAC10E">
                  <wp:extent cx="609600" cy="609600"/>
                  <wp:effectExtent l="0" t="0" r="0" b="0"/>
                  <wp:docPr id="17" name="Gráfico 17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59B3C6" w14:textId="77777777" w:rsidR="00584188" w:rsidRPr="00683F34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Apresentação - PPT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529FA7" w14:textId="77777777" w:rsidR="00584188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Ok. Alguns slides com poucos textos, podem ser melhor aproveitados.</w:t>
            </w:r>
          </w:p>
          <w:p w14:paraId="0FC392BA" w14:textId="77777777" w:rsidR="00584188" w:rsidRPr="00584188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</w:p>
          <w:p w14:paraId="5CE0A0DE" w14:textId="77777777" w:rsidR="00584188" w:rsidRPr="00584188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58418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-Contexto</w:t>
            </w:r>
          </w:p>
          <w:p w14:paraId="30884070" w14:textId="77777777" w:rsidR="00584188" w:rsidRPr="00683F34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58418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-Problemática</w:t>
            </w:r>
          </w:p>
        </w:tc>
      </w:tr>
      <w:tr w:rsidR="00584188" w:rsidRPr="00683F34" w14:paraId="5800D056" w14:textId="77777777" w:rsidTr="00584188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59A72D" w14:textId="77777777" w:rsidR="00584188" w:rsidRPr="00683F34" w:rsidRDefault="00584188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338D0DD4" wp14:editId="45584C64">
                  <wp:extent cx="609600" cy="609600"/>
                  <wp:effectExtent l="0" t="0" r="0" b="0"/>
                  <wp:docPr id="18" name="Gráfico 18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6F4163" w14:textId="77777777" w:rsidR="00584188" w:rsidRPr="00683F34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Apresentação - Oratória,  Ensaio, Atitude e Comportamento.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2C5D38" w14:textId="77777777" w:rsidR="00584188" w:rsidRPr="00683F34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Boa oratória e postura na apresentação. Alguns integrantes um pouco nervosos, importante treinar (perguntar em sala o como fazer).</w:t>
            </w:r>
          </w:p>
        </w:tc>
      </w:tr>
      <w:tr w:rsidR="00584188" w:rsidRPr="00683F34" w14:paraId="12F83F67" w14:textId="77777777" w:rsidTr="00584188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45466B" w14:textId="77777777" w:rsidR="00584188" w:rsidRPr="00683F34" w:rsidRDefault="00584188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67777204" wp14:editId="6C5DED8D">
                  <wp:extent cx="609600" cy="609600"/>
                  <wp:effectExtent l="0" t="0" r="0" b="0"/>
                  <wp:docPr id="19" name="Gráfico 19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AB32D1" w14:textId="77777777" w:rsidR="00584188" w:rsidRPr="00683F34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Conclusão e Agradecimentos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C93B65" w14:textId="77777777" w:rsidR="00584188" w:rsidRPr="00683F34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Não importa mesmo a opinião. Conclusão Ok. Agradecimento Ok.</w:t>
            </w:r>
          </w:p>
        </w:tc>
      </w:tr>
    </w:tbl>
    <w:p w14:paraId="7F445FDD" w14:textId="3644B5CB" w:rsidR="00833245" w:rsidRDefault="009F5756" w:rsidP="00833245">
      <w:pPr>
        <w:pStyle w:val="ttulo1"/>
        <w:rPr>
          <w:rFonts w:ascii="Noto Sans" w:hAnsi="Noto Sans" w:cs="Noto Sans"/>
          <w:color w:val="002060"/>
        </w:rPr>
      </w:pPr>
      <w:r w:rsidRPr="009F5756">
        <w:rPr>
          <w:rFonts w:ascii="Noto Sans" w:hAnsi="Noto Sans" w:cs="Noto Sans"/>
          <w:color w:val="002060"/>
        </w:rPr>
        <w:t xml:space="preserve"> Acessibilidade</w:t>
      </w:r>
      <w:r>
        <w:rPr>
          <w:rFonts w:ascii="Noto Sans" w:hAnsi="Noto Sans" w:cs="Noto Sans"/>
          <w:color w:val="002060"/>
        </w:rPr>
        <w:t>:</w:t>
      </w:r>
    </w:p>
    <w:p w14:paraId="6D33F999" w14:textId="0EE8FBDE" w:rsidR="00DF4EF2" w:rsidRDefault="00357FB7" w:rsidP="00DF4EF2">
      <w:pPr>
        <w:pStyle w:val="PargrafodaLista"/>
        <w:numPr>
          <w:ilvl w:val="0"/>
          <w:numId w:val="4"/>
        </w:numPr>
      </w:pPr>
      <w:r>
        <w:t>Aumento de fontes;</w:t>
      </w:r>
    </w:p>
    <w:p w14:paraId="49B6BDF3" w14:textId="0C0EFE0D" w:rsidR="00357FB7" w:rsidRPr="00DF4EF2" w:rsidRDefault="00BE0D52" w:rsidP="00DF4EF2">
      <w:pPr>
        <w:pStyle w:val="PargrafodaLista"/>
        <w:numPr>
          <w:ilvl w:val="0"/>
          <w:numId w:val="4"/>
        </w:numPr>
      </w:pPr>
      <w:r>
        <w:t>Alto contraste;</w:t>
      </w:r>
    </w:p>
    <w:p w14:paraId="01B5CB4B" w14:textId="77777777" w:rsidR="009F5756" w:rsidRPr="009F5756" w:rsidRDefault="009F5756" w:rsidP="009F5756"/>
    <w:p w14:paraId="166AA0BB" w14:textId="77777777" w:rsidR="00833245" w:rsidRPr="004C0FFF" w:rsidRDefault="00833245" w:rsidP="00BA6015">
      <w:pPr>
        <w:pStyle w:val="Listacommarcadores"/>
        <w:numPr>
          <w:ilvl w:val="0"/>
          <w:numId w:val="0"/>
        </w:numPr>
        <w:ind w:left="432"/>
      </w:pPr>
    </w:p>
    <w:sectPr w:rsidR="00833245" w:rsidRPr="004C0FFF" w:rsidSect="004C0FFF">
      <w:headerReference w:type="default" r:id="rId15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B007" w14:textId="77777777" w:rsidR="00A405B6" w:rsidRDefault="00A405B6">
      <w:pPr>
        <w:spacing w:after="0" w:line="240" w:lineRule="auto"/>
      </w:pPr>
      <w:r>
        <w:separator/>
      </w:r>
    </w:p>
  </w:endnote>
  <w:endnote w:type="continuationSeparator" w:id="0">
    <w:p w14:paraId="34BC2FC1" w14:textId="77777777" w:rsidR="00A405B6" w:rsidRDefault="00A4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4ABA0" w14:textId="77777777" w:rsidR="00A405B6" w:rsidRDefault="00A405B6">
      <w:pPr>
        <w:spacing w:after="0" w:line="240" w:lineRule="auto"/>
      </w:pPr>
      <w:r>
        <w:separator/>
      </w:r>
    </w:p>
  </w:footnote>
  <w:footnote w:type="continuationSeparator" w:id="0">
    <w:p w14:paraId="60716C85" w14:textId="77777777" w:rsidR="00A405B6" w:rsidRDefault="00A40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7FD2" w14:textId="77777777" w:rsidR="003D0F83" w:rsidRDefault="004C0FFF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F1D65" wp14:editId="3F377A8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3F717" w14:textId="77777777" w:rsidR="003D0F83" w:rsidRPr="004C0FFF" w:rsidRDefault="004C0FFF">
                          <w:pPr>
                            <w:pStyle w:val="rodap"/>
                          </w:pPr>
                          <w:r w:rsidRPr="004C0FFF">
                            <w:fldChar w:fldCharType="begin"/>
                          </w:r>
                          <w:r w:rsidRPr="004C0FFF">
                            <w:instrText xml:space="preserve"> PAGE   \* MERGEFORMAT </w:instrText>
                          </w:r>
                          <w:r w:rsidRPr="004C0FFF">
                            <w:fldChar w:fldCharType="separate"/>
                          </w:r>
                          <w:r>
                            <w:t>6</w:t>
                          </w:r>
                          <w:r w:rsidRPr="004C0FFF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F1D65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4E63F717" w14:textId="77777777" w:rsidR="003D0F83" w:rsidRPr="004C0FFF" w:rsidRDefault="004C0FFF">
                    <w:pPr>
                      <w:pStyle w:val="rodap"/>
                    </w:pPr>
                    <w:r w:rsidRPr="004C0FFF">
                      <w:fldChar w:fldCharType="begin"/>
                    </w:r>
                    <w:r w:rsidRPr="004C0FFF">
                      <w:instrText xml:space="preserve"> PAGE   \* MERGEFORMAT </w:instrText>
                    </w:r>
                    <w:r w:rsidRPr="004C0FFF">
                      <w:fldChar w:fldCharType="separate"/>
                    </w:r>
                    <w:r>
                      <w:t>6</w:t>
                    </w:r>
                    <w:r w:rsidRPr="004C0FFF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FA38B5"/>
    <w:multiLevelType w:val="hybridMultilevel"/>
    <w:tmpl w:val="7BB68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10195">
    <w:abstractNumId w:val="0"/>
  </w:num>
  <w:num w:numId="2" w16cid:durableId="348484340">
    <w:abstractNumId w:val="2"/>
  </w:num>
  <w:num w:numId="3" w16cid:durableId="2069062440">
    <w:abstractNumId w:val="2"/>
    <w:lvlOverride w:ilvl="0">
      <w:startOverride w:val="1"/>
    </w:lvlOverride>
  </w:num>
  <w:num w:numId="4" w16cid:durableId="49388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3"/>
    <w:rsid w:val="00017BBD"/>
    <w:rsid w:val="00026E31"/>
    <w:rsid w:val="00031D20"/>
    <w:rsid w:val="000431CB"/>
    <w:rsid w:val="00095514"/>
    <w:rsid w:val="00097E96"/>
    <w:rsid w:val="000A0289"/>
    <w:rsid w:val="000A356F"/>
    <w:rsid w:val="00106624"/>
    <w:rsid w:val="00115554"/>
    <w:rsid w:val="001203FD"/>
    <w:rsid w:val="00123B26"/>
    <w:rsid w:val="00143100"/>
    <w:rsid w:val="00164D6E"/>
    <w:rsid w:val="0017052D"/>
    <w:rsid w:val="00175E40"/>
    <w:rsid w:val="001767E2"/>
    <w:rsid w:val="001A4E2B"/>
    <w:rsid w:val="001C1415"/>
    <w:rsid w:val="001C5067"/>
    <w:rsid w:val="001D5CD5"/>
    <w:rsid w:val="00213963"/>
    <w:rsid w:val="00246851"/>
    <w:rsid w:val="00257BB6"/>
    <w:rsid w:val="00281978"/>
    <w:rsid w:val="002A275B"/>
    <w:rsid w:val="002A75C8"/>
    <w:rsid w:val="002F6436"/>
    <w:rsid w:val="003046B7"/>
    <w:rsid w:val="003122EF"/>
    <w:rsid w:val="003126F8"/>
    <w:rsid w:val="00357FB7"/>
    <w:rsid w:val="00394650"/>
    <w:rsid w:val="00396C18"/>
    <w:rsid w:val="003A5E2B"/>
    <w:rsid w:val="003B131F"/>
    <w:rsid w:val="003D0F83"/>
    <w:rsid w:val="00411C50"/>
    <w:rsid w:val="00413671"/>
    <w:rsid w:val="00426303"/>
    <w:rsid w:val="004603EF"/>
    <w:rsid w:val="00460B36"/>
    <w:rsid w:val="004715AD"/>
    <w:rsid w:val="00487BB1"/>
    <w:rsid w:val="004C0FFF"/>
    <w:rsid w:val="0050100C"/>
    <w:rsid w:val="0051540A"/>
    <w:rsid w:val="005458A3"/>
    <w:rsid w:val="00565202"/>
    <w:rsid w:val="005717E6"/>
    <w:rsid w:val="00584188"/>
    <w:rsid w:val="005935B5"/>
    <w:rsid w:val="005D7CBF"/>
    <w:rsid w:val="005E42A4"/>
    <w:rsid w:val="00645E10"/>
    <w:rsid w:val="00653D47"/>
    <w:rsid w:val="0066253E"/>
    <w:rsid w:val="0068175D"/>
    <w:rsid w:val="00683F34"/>
    <w:rsid w:val="00686F3D"/>
    <w:rsid w:val="00690797"/>
    <w:rsid w:val="00691EA3"/>
    <w:rsid w:val="00695D74"/>
    <w:rsid w:val="006B1431"/>
    <w:rsid w:val="006B4A6B"/>
    <w:rsid w:val="006E030E"/>
    <w:rsid w:val="007056A1"/>
    <w:rsid w:val="00707C73"/>
    <w:rsid w:val="00710CE4"/>
    <w:rsid w:val="00724F8B"/>
    <w:rsid w:val="00742DF4"/>
    <w:rsid w:val="007641A4"/>
    <w:rsid w:val="00765306"/>
    <w:rsid w:val="007E030C"/>
    <w:rsid w:val="007F75D6"/>
    <w:rsid w:val="008207F8"/>
    <w:rsid w:val="008235F3"/>
    <w:rsid w:val="00833245"/>
    <w:rsid w:val="00835989"/>
    <w:rsid w:val="008A219B"/>
    <w:rsid w:val="008B76F0"/>
    <w:rsid w:val="008C2D9D"/>
    <w:rsid w:val="008D67CC"/>
    <w:rsid w:val="00940EC6"/>
    <w:rsid w:val="0094394D"/>
    <w:rsid w:val="00954BA4"/>
    <w:rsid w:val="0097704D"/>
    <w:rsid w:val="009B3DDA"/>
    <w:rsid w:val="009E475E"/>
    <w:rsid w:val="009F5756"/>
    <w:rsid w:val="00A21BE1"/>
    <w:rsid w:val="00A405B6"/>
    <w:rsid w:val="00A639CB"/>
    <w:rsid w:val="00A94C3D"/>
    <w:rsid w:val="00AF4565"/>
    <w:rsid w:val="00B04172"/>
    <w:rsid w:val="00B8058B"/>
    <w:rsid w:val="00B90128"/>
    <w:rsid w:val="00B956B4"/>
    <w:rsid w:val="00BA6015"/>
    <w:rsid w:val="00BA66C3"/>
    <w:rsid w:val="00BC4432"/>
    <w:rsid w:val="00BD5711"/>
    <w:rsid w:val="00BE0D52"/>
    <w:rsid w:val="00BF38D5"/>
    <w:rsid w:val="00C2530D"/>
    <w:rsid w:val="00C42516"/>
    <w:rsid w:val="00C576D6"/>
    <w:rsid w:val="00C61238"/>
    <w:rsid w:val="00C96C2B"/>
    <w:rsid w:val="00CA03A0"/>
    <w:rsid w:val="00CA725E"/>
    <w:rsid w:val="00CC6F5D"/>
    <w:rsid w:val="00CE2E39"/>
    <w:rsid w:val="00D14CA9"/>
    <w:rsid w:val="00D170C3"/>
    <w:rsid w:val="00D945B5"/>
    <w:rsid w:val="00DC34F5"/>
    <w:rsid w:val="00DD7B50"/>
    <w:rsid w:val="00DF4EF2"/>
    <w:rsid w:val="00E11C23"/>
    <w:rsid w:val="00E93F06"/>
    <w:rsid w:val="00E95D2A"/>
    <w:rsid w:val="00EE0AA2"/>
    <w:rsid w:val="00EF15B4"/>
    <w:rsid w:val="00F81737"/>
    <w:rsid w:val="00F954BC"/>
    <w:rsid w:val="00FA4FBB"/>
    <w:rsid w:val="00FD07DA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CE89C"/>
  <w15:chartTrackingRefBased/>
  <w15:docId w15:val="{9008F408-281E-4AC5-94C7-2F12A8C3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paragraph" w:styleId="PargrafodaLista">
    <w:name w:val="List Paragraph"/>
    <w:basedOn w:val="Normal"/>
    <w:uiPriority w:val="34"/>
    <w:unhideWhenUsed/>
    <w:qFormat/>
    <w:rsid w:val="003122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Local\Microsoft\Office\16.0\DTS\pt-BR%7b45120968-05AE-4706-B6EE-2FE223B8C1A7%7d\%7b9EEA8C57-5BD6-4ACC-B8C7-A0ED7004B012%7dtf029118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D82B2257994BFDB954B46E650AD7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9F4C17-5E8C-4730-B199-2A5AF96CE4E3}"/>
      </w:docPartPr>
      <w:docPartBody>
        <w:p w:rsidR="00091829" w:rsidRDefault="0051084C">
          <w:pPr>
            <w:pStyle w:val="03D82B2257994BFDB954B46E650AD7FA"/>
          </w:pPr>
          <w:r>
            <w:t>&lt;Sua Empresa&gt;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29"/>
    <w:rsid w:val="00091829"/>
    <w:rsid w:val="001009F5"/>
    <w:rsid w:val="0025623C"/>
    <w:rsid w:val="00273976"/>
    <w:rsid w:val="0051084C"/>
    <w:rsid w:val="008643AB"/>
    <w:rsid w:val="009F48F7"/>
    <w:rsid w:val="00AB52C7"/>
    <w:rsid w:val="00A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3D82B2257994BFDB954B46E650AD7FA">
    <w:name w:val="03D82B2257994BFDB954B46E650AD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>Use este modelo de proposta a fim de promover seus serviços para um cliente potencial. Personalize o conteúdo do modelo para seu negócio e use as dicas úteis incluídas como orientação. Insira as informações da sua empresa e dê uma aparência profissional à sua proposta. 
</APDescription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840696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2012-06-04T06:22:00+00:00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442658</Value>
    </PublishStatusLookup>
    <APAuthor xmlns="e5d022ff-4ce9-4922-b5a4-f245e35e2aac">
      <UserInfo>
        <DisplayName>REDMOND\v-anij</DisplayName>
        <AccountId>2469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TP102911895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  <LocMarketGroupTiers2 xmlns="e5d022ff-4ce9-4922-b5a4-f245e35e2aac" xsi:nil="true"/>
  </documentManagement>
</p: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8BBEA6CC-80B7-4440-AAA9-778442E745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AE64EA-97DC-4911-AF3F-22CB677E1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{9EEA8C57-5BD6-4ACC-B8C7-A0ED7004B012}tf02911896_win32.dotx</Template>
  <TotalTime>55</TotalTime>
  <Pages>4</Pages>
  <Words>748</Words>
  <Characters>4042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PROVIANIMAL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barboza</dc:creator>
  <cp:lastModifiedBy>JULIA BARBOZA PEREIRA .</cp:lastModifiedBy>
  <cp:revision>5</cp:revision>
  <dcterms:created xsi:type="dcterms:W3CDTF">2023-03-17T19:34:00Z</dcterms:created>
  <dcterms:modified xsi:type="dcterms:W3CDTF">2023-03-21T21:29:00Z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